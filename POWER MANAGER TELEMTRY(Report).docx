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6DF5" w:rsidRDefault="00436DF5" w:rsidP="00436DF5">
      <w:pPr>
        <w:pStyle w:val="Title"/>
        <w:ind w:left="720" w:firstLine="720"/>
        <w:rPr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6DF5" w:rsidRDefault="00436DF5" w:rsidP="00436DF5">
      <w:pPr>
        <w:pStyle w:val="Title"/>
        <w:ind w:left="720" w:firstLine="720"/>
        <w:rPr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6DF5" w:rsidRDefault="00436DF5" w:rsidP="00436DF5">
      <w:pPr>
        <w:pStyle w:val="Title"/>
        <w:ind w:left="720" w:firstLine="720"/>
        <w:rPr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6DF5" w:rsidRPr="00436DF5" w:rsidRDefault="00436DF5" w:rsidP="00436DF5">
      <w:pPr>
        <w:pStyle w:val="Title"/>
        <w:ind w:left="720" w:firstLine="720"/>
        <w:rPr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DF5">
        <w:rPr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POWER MANAGER TELEMTRY</w:t>
      </w:r>
    </w:p>
    <w:p w:rsidR="00436DF5" w:rsidRDefault="00436DF5" w:rsidP="00436DF5">
      <w:pPr>
        <w:jc w:val="center"/>
        <w:rPr>
          <w:lang w:val="en-US"/>
        </w:rPr>
      </w:pPr>
      <w:r>
        <w:rPr>
          <w:lang w:val="en-US"/>
        </w:rPr>
        <w:t>By: Version Venture</w:t>
      </w:r>
    </w:p>
    <w:p w:rsidR="00436DF5" w:rsidRDefault="00436DF5" w:rsidP="00436DF5">
      <w:pPr>
        <w:jc w:val="center"/>
        <w:rPr>
          <w:lang w:val="en-US"/>
        </w:rPr>
      </w:pPr>
      <w:r>
        <w:rPr>
          <w:lang w:val="en-US"/>
        </w:rPr>
        <w:t xml:space="preserve">Reported By: Manisha </w:t>
      </w:r>
      <w:proofErr w:type="spellStart"/>
      <w:r>
        <w:rPr>
          <w:lang w:val="en-US"/>
        </w:rPr>
        <w:t>Chillapur</w:t>
      </w:r>
      <w:proofErr w:type="spellEnd"/>
    </w:p>
    <w:p w:rsidR="00436DF5" w:rsidRDefault="00436DF5" w:rsidP="00436DF5">
      <w:pPr>
        <w:jc w:val="center"/>
        <w:rPr>
          <w:lang w:val="en-US"/>
        </w:rPr>
      </w:pPr>
    </w:p>
    <w:p w:rsidR="00436DF5" w:rsidRDefault="00436DF5" w:rsidP="00436DF5">
      <w:pPr>
        <w:jc w:val="center"/>
        <w:rPr>
          <w:lang w:val="en-US"/>
        </w:rPr>
      </w:pPr>
    </w:p>
    <w:p w:rsidR="00436DF5" w:rsidRDefault="00436DF5" w:rsidP="00436DF5">
      <w:pPr>
        <w:jc w:val="center"/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  <w:r>
        <w:rPr>
          <w:lang w:val="en-US"/>
        </w:rPr>
        <w:t xml:space="preserve">Place: </w:t>
      </w:r>
      <w:proofErr w:type="spellStart"/>
      <w:r>
        <w:rPr>
          <w:lang w:val="en-US"/>
        </w:rPr>
        <w:t>Kalaburgi</w:t>
      </w:r>
      <w:proofErr w:type="spellEnd"/>
    </w:p>
    <w:p w:rsidR="00436DF5" w:rsidRDefault="00436DF5" w:rsidP="00436DF5">
      <w:pPr>
        <w:rPr>
          <w:lang w:val="en-US"/>
        </w:rPr>
      </w:pPr>
      <w:r>
        <w:rPr>
          <w:lang w:val="en-US"/>
        </w:rPr>
        <w:t>Date: 07-07-2024</w:t>
      </w: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POWER MANAGER TELEMETRY</w:t>
      </w:r>
    </w:p>
    <w:p w:rsidR="00436DF5" w:rsidRDefault="00436DF5" w:rsidP="00436DF5">
      <w:pPr>
        <w:rPr>
          <w:lang w:val="en-US"/>
        </w:rPr>
      </w:pPr>
    </w:p>
    <w:p w:rsidR="00436DF5" w:rsidRPr="00436DF5" w:rsidRDefault="00436DF5" w:rsidP="00436DF5">
      <w:pPr>
        <w:pStyle w:val="NormalWeb"/>
        <w:rPr>
          <w:sz w:val="22"/>
          <w:szCs w:val="22"/>
        </w:rPr>
      </w:pPr>
      <w:r w:rsidRPr="00436DF5">
        <w:rPr>
          <w:sz w:val="22"/>
          <w:szCs w:val="22"/>
        </w:rPr>
        <w:t>Power manager telemetry typically refers to the process of monitoring and collecting data related to power consumption, battery levels, and operational status of devices within a system. In the context of software development or engineering, especially in fields like IoT (Internet of Things) or embedded systems, power manager telemetry involves:</w:t>
      </w:r>
    </w:p>
    <w:p w:rsidR="00436DF5" w:rsidRPr="00436DF5" w:rsidRDefault="00436DF5" w:rsidP="00436DF5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436DF5">
        <w:rPr>
          <w:rStyle w:val="Strong"/>
          <w:sz w:val="22"/>
          <w:szCs w:val="22"/>
        </w:rPr>
        <w:t>Monitoring Power Consumption</w:t>
      </w:r>
      <w:r w:rsidRPr="00436DF5">
        <w:rPr>
          <w:sz w:val="22"/>
          <w:szCs w:val="22"/>
        </w:rPr>
        <w:t>: Tracking how much power each device or component consumes over time.</w:t>
      </w:r>
    </w:p>
    <w:p w:rsidR="00436DF5" w:rsidRPr="00436DF5" w:rsidRDefault="00436DF5" w:rsidP="00436DF5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436DF5">
        <w:rPr>
          <w:rStyle w:val="Strong"/>
          <w:sz w:val="22"/>
          <w:szCs w:val="22"/>
        </w:rPr>
        <w:t>Battery Management</w:t>
      </w:r>
      <w:r w:rsidRPr="00436DF5">
        <w:rPr>
          <w:sz w:val="22"/>
          <w:szCs w:val="22"/>
        </w:rPr>
        <w:t>: Monitoring the state of batteries, including remaining capacity, charging status, and health.</w:t>
      </w:r>
    </w:p>
    <w:p w:rsidR="00436DF5" w:rsidRPr="00436DF5" w:rsidRDefault="00436DF5" w:rsidP="00436DF5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436DF5">
        <w:rPr>
          <w:rStyle w:val="Strong"/>
          <w:sz w:val="22"/>
          <w:szCs w:val="22"/>
        </w:rPr>
        <w:t>Operational Status</w:t>
      </w:r>
      <w:r w:rsidRPr="00436DF5">
        <w:rPr>
          <w:sz w:val="22"/>
          <w:szCs w:val="22"/>
        </w:rPr>
        <w:t>: Gathering information on device uptime, downtime, and operational efficiency based on power usage.</w:t>
      </w:r>
    </w:p>
    <w:p w:rsidR="00436DF5" w:rsidRPr="00436DF5" w:rsidRDefault="00436DF5" w:rsidP="00436DF5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436DF5">
        <w:rPr>
          <w:rStyle w:val="Strong"/>
          <w:sz w:val="22"/>
          <w:szCs w:val="22"/>
        </w:rPr>
        <w:t>Alerting and Reporting</w:t>
      </w:r>
      <w:r w:rsidRPr="00436DF5">
        <w:rPr>
          <w:sz w:val="22"/>
          <w:szCs w:val="22"/>
        </w:rPr>
        <w:t>: Notifying stakeholders about critical events such as low battery levels or abnormal power consumption patterns.</w:t>
      </w:r>
    </w:p>
    <w:p w:rsidR="00436DF5" w:rsidRPr="00436DF5" w:rsidRDefault="00436DF5" w:rsidP="00436DF5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436DF5">
        <w:rPr>
          <w:rStyle w:val="Strong"/>
          <w:sz w:val="22"/>
          <w:szCs w:val="22"/>
        </w:rPr>
        <w:t>Data Analysis</w:t>
      </w:r>
      <w:r w:rsidRPr="00436DF5">
        <w:rPr>
          <w:sz w:val="22"/>
          <w:szCs w:val="22"/>
        </w:rPr>
        <w:t xml:space="preserve">: </w:t>
      </w:r>
      <w:r w:rsidRPr="00436DF5">
        <w:rPr>
          <w:sz w:val="22"/>
          <w:szCs w:val="22"/>
        </w:rPr>
        <w:t>Analysing</w:t>
      </w:r>
      <w:r w:rsidRPr="00436DF5">
        <w:rPr>
          <w:sz w:val="22"/>
          <w:szCs w:val="22"/>
        </w:rPr>
        <w:t xml:space="preserve"> telemetry data to optimize power usage, predict battery life, and improve device performance.</w:t>
      </w:r>
    </w:p>
    <w:p w:rsidR="00436DF5" w:rsidRPr="00436DF5" w:rsidRDefault="00436DF5" w:rsidP="00436DF5">
      <w:pPr>
        <w:pStyle w:val="NormalWeb"/>
        <w:rPr>
          <w:sz w:val="22"/>
          <w:szCs w:val="22"/>
        </w:rPr>
      </w:pPr>
      <w:r w:rsidRPr="00436DF5">
        <w:rPr>
          <w:sz w:val="22"/>
          <w:szCs w:val="22"/>
        </w:rPr>
        <w:t>In software applications, a power manager module or system would typically interface with hardware components to gather real-time telemetry data, process it, and provide actionable insights for efficient power management and device operation. This helps in maximizing device uptime, optimizing energy usage, and enhancing overall system reliability.</w:t>
      </w:r>
    </w:p>
    <w:p w:rsidR="00436DF5" w:rsidRPr="00436DF5" w:rsidRDefault="00436DF5" w:rsidP="00436DF5">
      <w:pPr>
        <w:pStyle w:val="NormalWeb"/>
        <w:rPr>
          <w:sz w:val="22"/>
          <w:szCs w:val="22"/>
        </w:rPr>
      </w:pPr>
      <w:r w:rsidRPr="00436DF5">
        <w:rPr>
          <w:sz w:val="22"/>
          <w:szCs w:val="22"/>
        </w:rPr>
        <w:t>This report documents the design and implementation of a Java program for power management telemetry. The program simulates a power management system for multiple devices, allowing users to monitor and manage their power consumption and battery levels.</w:t>
      </w:r>
    </w:p>
    <w:p w:rsidR="00436DF5" w:rsidRP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rPr>
          <w:lang w:val="en-US"/>
        </w:rPr>
      </w:pPr>
    </w:p>
    <w:p w:rsidR="00436DF5" w:rsidRDefault="00436DF5" w:rsidP="00436DF5">
      <w:pPr>
        <w:pStyle w:val="Heading2"/>
      </w:pPr>
      <w:r>
        <w:lastRenderedPageBreak/>
        <w:t>Program Overview</w:t>
      </w:r>
    </w:p>
    <w:p w:rsidR="00436DF5" w:rsidRPr="00436DF5" w:rsidRDefault="00436DF5" w:rsidP="00436DF5">
      <w:pPr>
        <w:pStyle w:val="NormalWeb"/>
        <w:rPr>
          <w:sz w:val="22"/>
          <w:szCs w:val="22"/>
        </w:rPr>
      </w:pPr>
      <w:r w:rsidRPr="00436DF5">
        <w:rPr>
          <w:sz w:val="22"/>
          <w:szCs w:val="22"/>
        </w:rPr>
        <w:t xml:space="preserve">The Java program consists of three main classes: </w:t>
      </w:r>
      <w:r w:rsidRPr="00436DF5">
        <w:rPr>
          <w:rStyle w:val="HTMLCode"/>
          <w:rFonts w:ascii="Times New Roman" w:hAnsi="Times New Roman" w:cs="Times New Roman"/>
          <w:sz w:val="22"/>
          <w:szCs w:val="22"/>
        </w:rPr>
        <w:t>Device</w:t>
      </w:r>
      <w:r w:rsidRPr="00436DF5">
        <w:rPr>
          <w:sz w:val="22"/>
          <w:szCs w:val="22"/>
        </w:rPr>
        <w:t xml:space="preserve">, </w:t>
      </w:r>
      <w:proofErr w:type="spellStart"/>
      <w:r w:rsidRPr="00436DF5">
        <w:rPr>
          <w:rStyle w:val="HTMLCode"/>
          <w:rFonts w:ascii="Times New Roman" w:hAnsi="Times New Roman" w:cs="Times New Roman"/>
          <w:sz w:val="22"/>
          <w:szCs w:val="22"/>
        </w:rPr>
        <w:t>PowerManager</w:t>
      </w:r>
      <w:proofErr w:type="spellEnd"/>
      <w:r w:rsidRPr="00436DF5">
        <w:rPr>
          <w:sz w:val="22"/>
          <w:szCs w:val="22"/>
        </w:rPr>
        <w:t xml:space="preserve">, and </w:t>
      </w:r>
      <w:r w:rsidRPr="00436DF5">
        <w:rPr>
          <w:rStyle w:val="HTMLCode"/>
          <w:rFonts w:ascii="Times New Roman" w:hAnsi="Times New Roman" w:cs="Times New Roman"/>
          <w:sz w:val="22"/>
          <w:szCs w:val="22"/>
        </w:rPr>
        <w:t>Main</w:t>
      </w:r>
      <w:r w:rsidRPr="00436DF5">
        <w:rPr>
          <w:sz w:val="22"/>
          <w:szCs w:val="22"/>
        </w:rPr>
        <w:t>. These classes interact to simulate device power usage, monitor telemetry data, and provide alerts for low battery levels.</w:t>
      </w:r>
    </w:p>
    <w:p w:rsidR="00436DF5" w:rsidRPr="00436DF5" w:rsidRDefault="00436DF5" w:rsidP="00436DF5">
      <w:pPr>
        <w:pStyle w:val="Heading3"/>
        <w:rPr>
          <w:rFonts w:ascii="Times New Roman" w:hAnsi="Times New Roman" w:cs="Times New Roman"/>
        </w:rPr>
      </w:pPr>
      <w:r w:rsidRPr="00436DF5">
        <w:rPr>
          <w:rFonts w:ascii="Times New Roman" w:hAnsi="Times New Roman" w:cs="Times New Roman"/>
        </w:rPr>
        <w:t>Class: Device</w:t>
      </w:r>
    </w:p>
    <w:p w:rsidR="00436DF5" w:rsidRPr="00436DF5" w:rsidRDefault="00436DF5" w:rsidP="00436DF5">
      <w:pPr>
        <w:pStyle w:val="NormalWeb"/>
        <w:numPr>
          <w:ilvl w:val="0"/>
          <w:numId w:val="2"/>
        </w:numPr>
      </w:pPr>
      <w:r w:rsidRPr="00436DF5">
        <w:rPr>
          <w:rStyle w:val="Strong"/>
        </w:rPr>
        <w:t>Attributes</w:t>
      </w:r>
      <w:r w:rsidRPr="00436DF5">
        <w:t>:</w:t>
      </w:r>
    </w:p>
    <w:p w:rsidR="00436DF5" w:rsidRPr="00436DF5" w:rsidRDefault="00436DF5" w:rsidP="00436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name</w:t>
      </w:r>
      <w:r w:rsidRPr="00436DF5">
        <w:rPr>
          <w:rFonts w:ascii="Times New Roman" w:hAnsi="Times New Roman" w:cs="Times New Roman"/>
        </w:rPr>
        <w:t>: Name of the device.</w:t>
      </w:r>
    </w:p>
    <w:p w:rsidR="00436DF5" w:rsidRPr="00436DF5" w:rsidRDefault="00436DF5" w:rsidP="00436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maxBatteryLife</w:t>
      </w:r>
      <w:proofErr w:type="spellEnd"/>
      <w:r w:rsidRPr="00436DF5">
        <w:rPr>
          <w:rFonts w:ascii="Times New Roman" w:hAnsi="Times New Roman" w:cs="Times New Roman"/>
        </w:rPr>
        <w:t>: Maximum battery life of the device.</w:t>
      </w:r>
    </w:p>
    <w:p w:rsidR="00436DF5" w:rsidRPr="00436DF5" w:rsidRDefault="00436DF5" w:rsidP="00436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powerConsumption</w:t>
      </w:r>
      <w:proofErr w:type="spellEnd"/>
      <w:r w:rsidRPr="00436DF5">
        <w:rPr>
          <w:rFonts w:ascii="Times New Roman" w:hAnsi="Times New Roman" w:cs="Times New Roman"/>
        </w:rPr>
        <w:t>: Power consumption rate of the device.</w:t>
      </w:r>
    </w:p>
    <w:p w:rsidR="00436DF5" w:rsidRPr="00436DF5" w:rsidRDefault="00436DF5" w:rsidP="00436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remainingBattery</w:t>
      </w:r>
      <w:proofErr w:type="spellEnd"/>
      <w:r w:rsidRPr="00436DF5">
        <w:rPr>
          <w:rFonts w:ascii="Times New Roman" w:hAnsi="Times New Roman" w:cs="Times New Roman"/>
        </w:rPr>
        <w:t>: Remaining battery life of the device.</w:t>
      </w:r>
    </w:p>
    <w:p w:rsidR="00436DF5" w:rsidRPr="00436DF5" w:rsidRDefault="00436DF5" w:rsidP="00436DF5">
      <w:pPr>
        <w:pStyle w:val="NormalWeb"/>
        <w:numPr>
          <w:ilvl w:val="0"/>
          <w:numId w:val="2"/>
        </w:numPr>
      </w:pPr>
      <w:r w:rsidRPr="00436DF5">
        <w:rPr>
          <w:rStyle w:val="Strong"/>
        </w:rPr>
        <w:t>Methods</w:t>
      </w:r>
      <w:r w:rsidRPr="00436DF5">
        <w:t>:</w:t>
      </w:r>
    </w:p>
    <w:p w:rsidR="00436DF5" w:rsidRPr="00436DF5" w:rsidRDefault="00436DF5" w:rsidP="00436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Device(</w:t>
      </w:r>
      <w:proofErr w:type="gramEnd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String name, int </w:t>
      </w:r>
      <w:proofErr w:type="spellStart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maxBatteryLife</w:t>
      </w:r>
      <w:proofErr w:type="spellEnd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, int </w:t>
      </w:r>
      <w:proofErr w:type="spellStart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powerConsumption</w:t>
      </w:r>
      <w:proofErr w:type="spellEnd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)</w:t>
      </w:r>
      <w:r w:rsidRPr="00436DF5">
        <w:rPr>
          <w:rFonts w:ascii="Times New Roman" w:hAnsi="Times New Roman" w:cs="Times New Roman"/>
        </w:rPr>
        <w:t>: Constructor to initialize device attributes.</w:t>
      </w:r>
    </w:p>
    <w:p w:rsidR="00436DF5" w:rsidRPr="00436DF5" w:rsidRDefault="00436DF5" w:rsidP="00436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usePower</w:t>
      </w:r>
      <w:proofErr w:type="spellEnd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(</w:t>
      </w:r>
      <w:proofErr w:type="gramEnd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int time)</w:t>
      </w:r>
      <w:r w:rsidRPr="00436DF5">
        <w:rPr>
          <w:rFonts w:ascii="Times New Roman" w:hAnsi="Times New Roman" w:cs="Times New Roman"/>
        </w:rPr>
        <w:t xml:space="preserve">: Simulates device usage by decrementing </w:t>
      </w:r>
      <w:proofErr w:type="spellStart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remainingBattery</w:t>
      </w:r>
      <w:proofErr w:type="spellEnd"/>
      <w:r w:rsidRPr="00436DF5">
        <w:rPr>
          <w:rFonts w:ascii="Times New Roman" w:hAnsi="Times New Roman" w:cs="Times New Roman"/>
        </w:rPr>
        <w:t>.</w:t>
      </w:r>
    </w:p>
    <w:p w:rsidR="00436DF5" w:rsidRPr="00436DF5" w:rsidRDefault="00436DF5" w:rsidP="00436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36DF5">
        <w:rPr>
          <w:rFonts w:ascii="Times New Roman" w:hAnsi="Times New Roman" w:cs="Times New Roman"/>
        </w:rPr>
        <w:t xml:space="preserve">Getters for </w:t>
      </w:r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name</w:t>
      </w:r>
      <w:r w:rsidRPr="00436DF5">
        <w:rPr>
          <w:rFonts w:ascii="Times New Roman" w:hAnsi="Times New Roman" w:cs="Times New Roman"/>
        </w:rPr>
        <w:t xml:space="preserve">, </w:t>
      </w:r>
      <w:proofErr w:type="spellStart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maxBatteryLife</w:t>
      </w:r>
      <w:proofErr w:type="spellEnd"/>
      <w:r w:rsidRPr="00436DF5">
        <w:rPr>
          <w:rFonts w:ascii="Times New Roman" w:hAnsi="Times New Roman" w:cs="Times New Roman"/>
        </w:rPr>
        <w:t xml:space="preserve">, </w:t>
      </w:r>
      <w:proofErr w:type="spellStart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powerConsumption</w:t>
      </w:r>
      <w:proofErr w:type="spellEnd"/>
      <w:r w:rsidRPr="00436DF5">
        <w:rPr>
          <w:rFonts w:ascii="Times New Roman" w:hAnsi="Times New Roman" w:cs="Times New Roman"/>
        </w:rPr>
        <w:t xml:space="preserve">, and </w:t>
      </w:r>
      <w:proofErr w:type="spellStart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remainingBattery</w:t>
      </w:r>
      <w:proofErr w:type="spellEnd"/>
      <w:r w:rsidRPr="00436DF5">
        <w:rPr>
          <w:rFonts w:ascii="Times New Roman" w:hAnsi="Times New Roman" w:cs="Times New Roman"/>
        </w:rPr>
        <w:t>.</w:t>
      </w:r>
    </w:p>
    <w:p w:rsidR="00436DF5" w:rsidRPr="00436DF5" w:rsidRDefault="00436DF5" w:rsidP="00436DF5">
      <w:pPr>
        <w:pStyle w:val="Heading3"/>
        <w:rPr>
          <w:rFonts w:ascii="Times New Roman" w:hAnsi="Times New Roman" w:cs="Times New Roman"/>
        </w:rPr>
      </w:pPr>
      <w:r w:rsidRPr="00436DF5">
        <w:rPr>
          <w:rFonts w:ascii="Times New Roman" w:hAnsi="Times New Roman" w:cs="Times New Roman"/>
        </w:rPr>
        <w:t xml:space="preserve">Class: </w:t>
      </w:r>
      <w:proofErr w:type="spellStart"/>
      <w:r w:rsidRPr="00436DF5">
        <w:rPr>
          <w:rFonts w:ascii="Times New Roman" w:hAnsi="Times New Roman" w:cs="Times New Roman"/>
        </w:rPr>
        <w:t>PowerManager</w:t>
      </w:r>
      <w:proofErr w:type="spellEnd"/>
    </w:p>
    <w:p w:rsidR="00436DF5" w:rsidRPr="00436DF5" w:rsidRDefault="00436DF5" w:rsidP="00436DF5">
      <w:pPr>
        <w:pStyle w:val="NormalWeb"/>
        <w:numPr>
          <w:ilvl w:val="0"/>
          <w:numId w:val="3"/>
        </w:numPr>
      </w:pPr>
      <w:r w:rsidRPr="00436DF5">
        <w:rPr>
          <w:rStyle w:val="Strong"/>
        </w:rPr>
        <w:t>Attributes</w:t>
      </w:r>
      <w:r w:rsidRPr="00436DF5">
        <w:t>:</w:t>
      </w:r>
    </w:p>
    <w:p w:rsidR="00436DF5" w:rsidRPr="00436DF5" w:rsidRDefault="00436DF5" w:rsidP="00436D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36DF5">
        <w:rPr>
          <w:rStyle w:val="HTMLCode"/>
          <w:rFonts w:ascii="Times New Roman" w:eastAsiaTheme="minorHAnsi" w:hAnsi="Times New Roman" w:cs="Times New Roman"/>
        </w:rPr>
        <w:t>devices</w:t>
      </w:r>
      <w:r w:rsidRPr="00436DF5">
        <w:rPr>
          <w:rFonts w:ascii="Times New Roman" w:hAnsi="Times New Roman" w:cs="Times New Roman"/>
        </w:rPr>
        <w:t xml:space="preserve">: List to store instances of </w:t>
      </w:r>
      <w:r w:rsidRPr="00436DF5">
        <w:rPr>
          <w:rStyle w:val="HTMLCode"/>
          <w:rFonts w:ascii="Times New Roman" w:eastAsiaTheme="minorHAnsi" w:hAnsi="Times New Roman" w:cs="Times New Roman"/>
        </w:rPr>
        <w:t>Device</w:t>
      </w:r>
      <w:r w:rsidRPr="00436DF5">
        <w:rPr>
          <w:rFonts w:ascii="Times New Roman" w:hAnsi="Times New Roman" w:cs="Times New Roman"/>
        </w:rPr>
        <w:t>.</w:t>
      </w:r>
    </w:p>
    <w:p w:rsidR="00436DF5" w:rsidRPr="00436DF5" w:rsidRDefault="00436DF5" w:rsidP="00436DF5">
      <w:pPr>
        <w:pStyle w:val="NormalWeb"/>
        <w:numPr>
          <w:ilvl w:val="0"/>
          <w:numId w:val="3"/>
        </w:numPr>
      </w:pPr>
      <w:r w:rsidRPr="00436DF5">
        <w:rPr>
          <w:rStyle w:val="Strong"/>
        </w:rPr>
        <w:t>Methods</w:t>
      </w:r>
      <w:r w:rsidRPr="00436DF5">
        <w:t>:</w:t>
      </w:r>
    </w:p>
    <w:p w:rsidR="00436DF5" w:rsidRPr="00436DF5" w:rsidRDefault="00436DF5" w:rsidP="00436D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PowerManager</w:t>
      </w:r>
      <w:proofErr w:type="spellEnd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(</w:t>
      </w:r>
      <w:proofErr w:type="gramEnd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)</w:t>
      </w:r>
      <w:r w:rsidRPr="00436DF5">
        <w:rPr>
          <w:rFonts w:ascii="Times New Roman" w:hAnsi="Times New Roman" w:cs="Times New Roman"/>
        </w:rPr>
        <w:t>: Constructor to initialize the list of devices.</w:t>
      </w:r>
    </w:p>
    <w:p w:rsidR="00436DF5" w:rsidRPr="00436DF5" w:rsidRDefault="00436DF5" w:rsidP="00436D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addDevice</w:t>
      </w:r>
      <w:proofErr w:type="spellEnd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(</w:t>
      </w:r>
      <w:proofErr w:type="gramEnd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Device device)</w:t>
      </w:r>
      <w:r w:rsidRPr="00436DF5">
        <w:rPr>
          <w:rFonts w:ascii="Times New Roman" w:hAnsi="Times New Roman" w:cs="Times New Roman"/>
        </w:rPr>
        <w:t>: Adds a device to the list.</w:t>
      </w:r>
    </w:p>
    <w:p w:rsidR="00436DF5" w:rsidRPr="00436DF5" w:rsidRDefault="00436DF5" w:rsidP="00436D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usePower</w:t>
      </w:r>
      <w:proofErr w:type="spellEnd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(</w:t>
      </w:r>
      <w:proofErr w:type="gramEnd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String </w:t>
      </w:r>
      <w:proofErr w:type="spellStart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deviceName</w:t>
      </w:r>
      <w:proofErr w:type="spellEnd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, int time)</w:t>
      </w:r>
      <w:r w:rsidRPr="00436DF5">
        <w:rPr>
          <w:rFonts w:ascii="Times New Roman" w:hAnsi="Times New Roman" w:cs="Times New Roman"/>
        </w:rPr>
        <w:t>: Simulates power usage for a specific device.</w:t>
      </w:r>
    </w:p>
    <w:p w:rsidR="00436DF5" w:rsidRPr="00436DF5" w:rsidRDefault="00436DF5" w:rsidP="00436D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getTelemetry</w:t>
      </w:r>
      <w:proofErr w:type="spellEnd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(</w:t>
      </w:r>
      <w:proofErr w:type="gramEnd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)</w:t>
      </w:r>
      <w:r w:rsidRPr="00436DF5">
        <w:rPr>
          <w:rFonts w:ascii="Times New Roman" w:hAnsi="Times New Roman" w:cs="Times New Roman"/>
        </w:rPr>
        <w:t>: Returns a copy of the list of devices.</w:t>
      </w:r>
    </w:p>
    <w:p w:rsidR="00436DF5" w:rsidRPr="00436DF5" w:rsidRDefault="00436DF5" w:rsidP="00436D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alertLowBattery</w:t>
      </w:r>
      <w:proofErr w:type="spellEnd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(</w:t>
      </w:r>
      <w:proofErr w:type="gramEnd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int threshold)</w:t>
      </w:r>
      <w:r w:rsidRPr="00436DF5">
        <w:rPr>
          <w:rFonts w:ascii="Times New Roman" w:hAnsi="Times New Roman" w:cs="Times New Roman"/>
        </w:rPr>
        <w:t>: Returns a list of device names with remaining battery below the threshold.</w:t>
      </w:r>
    </w:p>
    <w:p w:rsidR="00436DF5" w:rsidRPr="00436DF5" w:rsidRDefault="00436DF5" w:rsidP="00436D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compareDevices</w:t>
      </w:r>
      <w:proofErr w:type="spellEnd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(</w:t>
      </w:r>
      <w:proofErr w:type="gramEnd"/>
      <w:r w:rsidRPr="00436DF5">
        <w:rPr>
          <w:rStyle w:val="HTMLCode"/>
          <w:rFonts w:ascii="Times New Roman" w:eastAsiaTheme="minorHAnsi" w:hAnsi="Times New Roman" w:cs="Times New Roman"/>
          <w:sz w:val="22"/>
          <w:szCs w:val="22"/>
        </w:rPr>
        <w:t>String deviceName1, String deviceName2)</w:t>
      </w:r>
      <w:r w:rsidRPr="00436DF5">
        <w:rPr>
          <w:rFonts w:ascii="Times New Roman" w:hAnsi="Times New Roman" w:cs="Times New Roman"/>
        </w:rPr>
        <w:t>: Compares two devices based on battery life and power consumption.</w:t>
      </w:r>
    </w:p>
    <w:p w:rsidR="00436DF5" w:rsidRPr="00436DF5" w:rsidRDefault="00436DF5" w:rsidP="00436DF5">
      <w:pPr>
        <w:pStyle w:val="Heading3"/>
        <w:rPr>
          <w:rFonts w:ascii="Times New Roman" w:hAnsi="Times New Roman" w:cs="Times New Roman"/>
        </w:rPr>
      </w:pPr>
      <w:r w:rsidRPr="00436DF5">
        <w:rPr>
          <w:rFonts w:ascii="Times New Roman" w:hAnsi="Times New Roman" w:cs="Times New Roman"/>
        </w:rPr>
        <w:t>Class: Main</w:t>
      </w:r>
    </w:p>
    <w:p w:rsidR="00436DF5" w:rsidRPr="00436DF5" w:rsidRDefault="00436DF5" w:rsidP="00436D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DF5">
        <w:rPr>
          <w:rStyle w:val="Strong"/>
          <w:rFonts w:ascii="Times New Roman" w:hAnsi="Times New Roman" w:cs="Times New Roman"/>
          <w:sz w:val="24"/>
          <w:szCs w:val="24"/>
        </w:rPr>
        <w:t>Functionality</w:t>
      </w:r>
      <w:r w:rsidRPr="00436DF5">
        <w:rPr>
          <w:rFonts w:ascii="Times New Roman" w:hAnsi="Times New Roman" w:cs="Times New Roman"/>
          <w:sz w:val="24"/>
          <w:szCs w:val="24"/>
        </w:rPr>
        <w:t>:</w:t>
      </w:r>
    </w:p>
    <w:p w:rsidR="00436DF5" w:rsidRPr="00436DF5" w:rsidRDefault="00436DF5" w:rsidP="00436D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36DF5">
        <w:rPr>
          <w:rFonts w:ascii="Times New Roman" w:hAnsi="Times New Roman" w:cs="Times New Roman"/>
        </w:rPr>
        <w:t>Provides a command-line interface to interact with the power management system.</w:t>
      </w:r>
    </w:p>
    <w:p w:rsidR="00436DF5" w:rsidRDefault="00436DF5" w:rsidP="00436D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36DF5">
        <w:rPr>
          <w:rFonts w:ascii="Times New Roman" w:hAnsi="Times New Roman" w:cs="Times New Roman"/>
        </w:rPr>
        <w:t>Allows users to add devices, simulate power usage, display telemetry data, alert low battery levels, and compare devices.</w:t>
      </w: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Pr="00436DF5" w:rsidRDefault="00436DF5" w:rsidP="00436DF5">
      <w:pPr>
        <w:pStyle w:val="Heading2"/>
        <w:rPr>
          <w:rFonts w:ascii="Times New Roman" w:hAnsi="Times New Roman" w:cs="Times New Roman"/>
        </w:rPr>
      </w:pPr>
      <w:r w:rsidRPr="00436DF5">
        <w:rPr>
          <w:rFonts w:ascii="Times New Roman" w:hAnsi="Times New Roman" w:cs="Times New Roman"/>
        </w:rPr>
        <w:lastRenderedPageBreak/>
        <w:t>Implementation Details</w:t>
      </w:r>
    </w:p>
    <w:p w:rsidR="00436DF5" w:rsidRPr="00436DF5" w:rsidRDefault="00436DF5" w:rsidP="00436DF5">
      <w:pPr>
        <w:pStyle w:val="NormalWeb"/>
        <w:numPr>
          <w:ilvl w:val="0"/>
          <w:numId w:val="5"/>
        </w:numPr>
      </w:pPr>
      <w:r w:rsidRPr="00436DF5">
        <w:rPr>
          <w:rStyle w:val="Strong"/>
        </w:rPr>
        <w:t>Device Initialization</w:t>
      </w:r>
      <w:r w:rsidRPr="00436DF5">
        <w:t>:</w:t>
      </w:r>
    </w:p>
    <w:p w:rsidR="00436DF5" w:rsidRPr="00436DF5" w:rsidRDefault="00436DF5" w:rsidP="00436D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36DF5">
        <w:rPr>
          <w:rFonts w:ascii="Times New Roman" w:hAnsi="Times New Roman" w:cs="Times New Roman"/>
        </w:rPr>
        <w:t>Devices like WhatsApp, Instagram, and Messenger are initialized with specific attributes (name, max battery life, power consumption).</w:t>
      </w:r>
    </w:p>
    <w:p w:rsidR="00436DF5" w:rsidRPr="00436DF5" w:rsidRDefault="00436DF5" w:rsidP="00436DF5">
      <w:pPr>
        <w:pStyle w:val="NormalWeb"/>
        <w:numPr>
          <w:ilvl w:val="0"/>
          <w:numId w:val="5"/>
        </w:numPr>
      </w:pPr>
      <w:r w:rsidRPr="00436DF5">
        <w:rPr>
          <w:rStyle w:val="Strong"/>
        </w:rPr>
        <w:t>Simulation</w:t>
      </w:r>
      <w:r w:rsidRPr="00436DF5">
        <w:t>:</w:t>
      </w:r>
    </w:p>
    <w:p w:rsidR="00436DF5" w:rsidRPr="00436DF5" w:rsidRDefault="00436DF5" w:rsidP="00436D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36DF5">
        <w:rPr>
          <w:rFonts w:ascii="Times New Roman" w:hAnsi="Times New Roman" w:cs="Times New Roman"/>
        </w:rPr>
        <w:t>Simulates power usage for each device.</w:t>
      </w:r>
    </w:p>
    <w:p w:rsidR="00436DF5" w:rsidRPr="00436DF5" w:rsidRDefault="00436DF5" w:rsidP="00436D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36DF5">
        <w:rPr>
          <w:rFonts w:ascii="Times New Roman" w:hAnsi="Times New Roman" w:cs="Times New Roman"/>
        </w:rPr>
        <w:t>Updates and displays telemetry data after usage simulation.</w:t>
      </w:r>
    </w:p>
    <w:p w:rsidR="00436DF5" w:rsidRPr="00436DF5" w:rsidRDefault="00436DF5" w:rsidP="00436DF5">
      <w:pPr>
        <w:pStyle w:val="NormalWeb"/>
        <w:numPr>
          <w:ilvl w:val="0"/>
          <w:numId w:val="5"/>
        </w:numPr>
      </w:pPr>
      <w:r w:rsidRPr="00436DF5">
        <w:rPr>
          <w:rStyle w:val="Strong"/>
        </w:rPr>
        <w:t>Alerts</w:t>
      </w:r>
      <w:r w:rsidRPr="00436DF5">
        <w:t>:</w:t>
      </w:r>
    </w:p>
    <w:p w:rsidR="00436DF5" w:rsidRPr="00436DF5" w:rsidRDefault="00436DF5" w:rsidP="00436D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36DF5">
        <w:rPr>
          <w:rFonts w:ascii="Times New Roman" w:hAnsi="Times New Roman" w:cs="Times New Roman"/>
        </w:rPr>
        <w:t>Detects devices with battery levels below a specified threshold and alerts the user.</w:t>
      </w:r>
    </w:p>
    <w:p w:rsidR="00436DF5" w:rsidRPr="00436DF5" w:rsidRDefault="00436DF5" w:rsidP="00436DF5">
      <w:pPr>
        <w:pStyle w:val="NormalWeb"/>
        <w:numPr>
          <w:ilvl w:val="0"/>
          <w:numId w:val="5"/>
        </w:numPr>
      </w:pPr>
      <w:r w:rsidRPr="00436DF5">
        <w:rPr>
          <w:rStyle w:val="Strong"/>
        </w:rPr>
        <w:t>Comparison</w:t>
      </w:r>
      <w:r w:rsidRPr="00436DF5">
        <w:t>:</w:t>
      </w:r>
    </w:p>
    <w:p w:rsidR="00436DF5" w:rsidRDefault="00436DF5" w:rsidP="00436D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36DF5">
        <w:rPr>
          <w:rFonts w:ascii="Times New Roman" w:hAnsi="Times New Roman" w:cs="Times New Roman"/>
        </w:rPr>
        <w:t>Compares selected devices based on battery life and power consumption.</w:t>
      </w: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Pr="00436DF5" w:rsidRDefault="00436DF5" w:rsidP="00436DF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36DF5">
        <w:rPr>
          <w:rFonts w:ascii="Times New Roman" w:hAnsi="Times New Roman" w:cs="Times New Roman"/>
          <w:sz w:val="24"/>
          <w:szCs w:val="24"/>
        </w:rPr>
        <w:lastRenderedPageBreak/>
        <w:t>Conclusion</w:t>
      </w:r>
    </w:p>
    <w:p w:rsidR="00436DF5" w:rsidRDefault="00436DF5" w:rsidP="00436DF5">
      <w:pPr>
        <w:pStyle w:val="NormalWeb"/>
      </w:pPr>
      <w:r w:rsidRPr="00436DF5">
        <w:rPr>
          <w:sz w:val="22"/>
          <w:szCs w:val="22"/>
        </w:rPr>
        <w:t>The Java program effectively demonstrates a power management system for multiple devices, providing real-time telemetry data, low battery alerts, and device comparison capabilities. It serves as a practical tool for monitoring and optimizing power usage in various scenarios</w:t>
      </w:r>
      <w:r>
        <w:t>.</w:t>
      </w:r>
    </w:p>
    <w:p w:rsidR="00436DF5" w:rsidRP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Pr="00436DF5" w:rsidRDefault="00436DF5" w:rsidP="00436D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36DF5" w:rsidRDefault="00436DF5" w:rsidP="00436DF5">
      <w:pPr>
        <w:pStyle w:val="Heading2"/>
      </w:pPr>
    </w:p>
    <w:p w:rsidR="00436DF5" w:rsidRDefault="00436DF5" w:rsidP="00436DF5">
      <w:pPr>
        <w:pStyle w:val="Heading2"/>
      </w:pPr>
    </w:p>
    <w:p w:rsidR="00436DF5" w:rsidRDefault="00436DF5" w:rsidP="00436DF5">
      <w:pPr>
        <w:pStyle w:val="Heading2"/>
      </w:pPr>
    </w:p>
    <w:p w:rsidR="00436DF5" w:rsidRDefault="00436DF5" w:rsidP="00436DF5">
      <w:pPr>
        <w:pStyle w:val="Heading2"/>
      </w:pPr>
    </w:p>
    <w:p w:rsidR="00436DF5" w:rsidRDefault="00436DF5" w:rsidP="00436DF5">
      <w:pPr>
        <w:pStyle w:val="Heading2"/>
      </w:pPr>
    </w:p>
    <w:p w:rsidR="00436DF5" w:rsidRDefault="00436DF5" w:rsidP="00436DF5">
      <w:pPr>
        <w:pStyle w:val="Heading2"/>
      </w:pPr>
    </w:p>
    <w:p w:rsidR="00436DF5" w:rsidRDefault="00436DF5" w:rsidP="00436DF5">
      <w:pPr>
        <w:pStyle w:val="Heading1"/>
        <w:rPr>
          <w:lang w:val="en-US"/>
        </w:rPr>
      </w:pPr>
    </w:p>
    <w:p w:rsidR="00436DF5" w:rsidRDefault="00436DF5" w:rsidP="00436DF5">
      <w:pPr>
        <w:pStyle w:val="Heading1"/>
        <w:jc w:val="center"/>
        <w:rPr>
          <w:lang w:val="en-US"/>
        </w:rPr>
      </w:pPr>
    </w:p>
    <w:p w:rsidR="00436DF5" w:rsidRDefault="00436DF5" w:rsidP="00436DF5">
      <w:pPr>
        <w:pStyle w:val="Heading1"/>
        <w:jc w:val="center"/>
        <w:rPr>
          <w:lang w:val="en-US"/>
        </w:rPr>
      </w:pPr>
    </w:p>
    <w:p w:rsidR="00436DF5" w:rsidRDefault="00436DF5" w:rsidP="00436DF5">
      <w:pPr>
        <w:pStyle w:val="Heading1"/>
        <w:jc w:val="center"/>
        <w:rPr>
          <w:lang w:val="en-US"/>
        </w:rPr>
      </w:pPr>
    </w:p>
    <w:p w:rsidR="00436DF5" w:rsidRDefault="00436DF5" w:rsidP="00436DF5">
      <w:pPr>
        <w:pStyle w:val="Heading1"/>
        <w:jc w:val="center"/>
        <w:rPr>
          <w:lang w:val="en-US"/>
        </w:rPr>
      </w:pPr>
    </w:p>
    <w:p w:rsidR="00436DF5" w:rsidRDefault="00436DF5" w:rsidP="00436DF5">
      <w:pPr>
        <w:pStyle w:val="Heading1"/>
        <w:jc w:val="center"/>
        <w:rPr>
          <w:lang w:val="en-US"/>
        </w:rPr>
      </w:pPr>
    </w:p>
    <w:p w:rsidR="00436DF5" w:rsidRDefault="00436DF5" w:rsidP="00436DF5">
      <w:pPr>
        <w:pStyle w:val="Heading1"/>
        <w:jc w:val="center"/>
        <w:rPr>
          <w:lang w:val="en-US"/>
        </w:rPr>
      </w:pPr>
    </w:p>
    <w:p w:rsidR="00436DF5" w:rsidRDefault="00436DF5" w:rsidP="00436DF5">
      <w:pPr>
        <w:pStyle w:val="Heading1"/>
        <w:jc w:val="center"/>
        <w:rPr>
          <w:lang w:val="en-US"/>
        </w:rPr>
      </w:pPr>
    </w:p>
    <w:p w:rsidR="00436DF5" w:rsidRDefault="00436DF5" w:rsidP="00436DF5">
      <w:pPr>
        <w:pStyle w:val="Heading1"/>
        <w:jc w:val="center"/>
        <w:rPr>
          <w:lang w:val="en-US"/>
        </w:rPr>
      </w:pPr>
    </w:p>
    <w:p w:rsidR="00436DF5" w:rsidRDefault="00436DF5" w:rsidP="00436DF5">
      <w:pPr>
        <w:pStyle w:val="Heading1"/>
        <w:jc w:val="center"/>
        <w:rPr>
          <w:lang w:val="en-US"/>
        </w:rPr>
      </w:pPr>
    </w:p>
    <w:p w:rsidR="00436DF5" w:rsidRDefault="00436DF5" w:rsidP="00436DF5">
      <w:pPr>
        <w:pStyle w:val="Heading1"/>
        <w:jc w:val="center"/>
        <w:rPr>
          <w:lang w:val="en-US"/>
        </w:rPr>
      </w:pPr>
    </w:p>
    <w:p w:rsidR="00436DF5" w:rsidRDefault="00436DF5" w:rsidP="00436DF5">
      <w:pPr>
        <w:pStyle w:val="Heading1"/>
        <w:jc w:val="center"/>
        <w:rPr>
          <w:lang w:val="en-US"/>
        </w:rPr>
      </w:pPr>
    </w:p>
    <w:p w:rsidR="00436DF5" w:rsidRDefault="00436DF5" w:rsidP="00436DF5">
      <w:pPr>
        <w:pStyle w:val="Heading1"/>
        <w:jc w:val="center"/>
        <w:rPr>
          <w:lang w:val="en-US"/>
        </w:rPr>
      </w:pPr>
    </w:p>
    <w:p w:rsidR="00436DF5" w:rsidRDefault="00436DF5" w:rsidP="00436DF5">
      <w:pPr>
        <w:pStyle w:val="Heading1"/>
        <w:jc w:val="center"/>
        <w:rPr>
          <w:lang w:val="en-US"/>
        </w:rPr>
      </w:pPr>
    </w:p>
    <w:p w:rsidR="00436DF5" w:rsidRDefault="00436DF5" w:rsidP="00436DF5">
      <w:pPr>
        <w:pStyle w:val="Heading1"/>
        <w:jc w:val="center"/>
        <w:rPr>
          <w:lang w:val="en-US"/>
        </w:rPr>
      </w:pPr>
    </w:p>
    <w:p w:rsidR="00436DF5" w:rsidRDefault="00436DF5" w:rsidP="00436DF5">
      <w:pPr>
        <w:pStyle w:val="Heading1"/>
        <w:jc w:val="center"/>
        <w:rPr>
          <w:lang w:val="en-US"/>
        </w:rPr>
      </w:pPr>
    </w:p>
    <w:p w:rsidR="00436DF5" w:rsidRDefault="00436DF5" w:rsidP="00436DF5">
      <w:pPr>
        <w:pStyle w:val="Heading1"/>
        <w:jc w:val="center"/>
        <w:rPr>
          <w:lang w:val="en-US"/>
        </w:rPr>
      </w:pPr>
    </w:p>
    <w:p w:rsidR="00436DF5" w:rsidRDefault="00436DF5" w:rsidP="00436DF5">
      <w:pPr>
        <w:pStyle w:val="Heading1"/>
        <w:jc w:val="center"/>
        <w:rPr>
          <w:lang w:val="en-US"/>
        </w:rPr>
      </w:pPr>
    </w:p>
    <w:p w:rsidR="00436DF5" w:rsidRDefault="00436DF5" w:rsidP="00436DF5">
      <w:pPr>
        <w:pStyle w:val="Heading1"/>
        <w:jc w:val="center"/>
        <w:rPr>
          <w:lang w:val="en-US"/>
        </w:rPr>
      </w:pPr>
    </w:p>
    <w:p w:rsidR="00436DF5" w:rsidRDefault="00436DF5" w:rsidP="00436DF5">
      <w:pPr>
        <w:pStyle w:val="Heading1"/>
        <w:jc w:val="center"/>
        <w:rPr>
          <w:lang w:val="en-US"/>
        </w:rPr>
      </w:pPr>
    </w:p>
    <w:sectPr w:rsidR="00436D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23141" w:rsidRDefault="00523141" w:rsidP="00436DF5">
      <w:pPr>
        <w:spacing w:after="0" w:line="240" w:lineRule="auto"/>
      </w:pPr>
      <w:r>
        <w:separator/>
      </w:r>
    </w:p>
  </w:endnote>
  <w:endnote w:type="continuationSeparator" w:id="0">
    <w:p w:rsidR="00523141" w:rsidRDefault="00523141" w:rsidP="00436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6DF5" w:rsidRDefault="00436D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6DF5" w:rsidRDefault="00DD6BFE" w:rsidP="00DD6BFE">
    <w:pPr>
      <w:pStyle w:val="Footer"/>
      <w:jc w:val="right"/>
      <w:rPr>
        <w:lang w:val="en-US"/>
      </w:rPr>
    </w:pPr>
    <w:r>
      <w:rPr>
        <w:lang w:val="en-US"/>
      </w:rPr>
      <w:t>Date:07-07-2024</w:t>
    </w:r>
  </w:p>
  <w:p w:rsidR="00DD6BFE" w:rsidRPr="00DD6BFE" w:rsidRDefault="00DD6BFE" w:rsidP="00A0128D">
    <w:pPr>
      <w:pStyle w:val="Footer"/>
      <w:jc w:val="right"/>
      <w:rPr>
        <w:lang w:val="en-US"/>
      </w:rPr>
    </w:pPr>
    <w:proofErr w:type="spellStart"/>
    <w:r>
      <w:rPr>
        <w:lang w:val="en-US"/>
      </w:rPr>
      <w:t>Kalaburgi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6DF5" w:rsidRDefault="00436D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23141" w:rsidRDefault="00523141" w:rsidP="00436DF5">
      <w:pPr>
        <w:spacing w:after="0" w:line="240" w:lineRule="auto"/>
      </w:pPr>
      <w:r>
        <w:separator/>
      </w:r>
    </w:p>
  </w:footnote>
  <w:footnote w:type="continuationSeparator" w:id="0">
    <w:p w:rsidR="00523141" w:rsidRDefault="00523141" w:rsidP="00436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6DF5" w:rsidRDefault="00436D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6DF5" w:rsidRDefault="00436DF5">
    <w:pPr>
      <w:pStyle w:val="Header"/>
      <w:rPr>
        <w:lang w:val="en-US"/>
      </w:rPr>
    </w:pPr>
    <w:r>
      <w:rPr>
        <w:lang w:val="en-US"/>
      </w:rPr>
      <w:t>Power Manager Telemetry</w:t>
    </w:r>
  </w:p>
  <w:p w:rsidR="00436DF5" w:rsidRPr="00436DF5" w:rsidRDefault="00436DF5">
    <w:pPr>
      <w:pStyle w:val="Header"/>
      <w:rPr>
        <w:lang w:val="en-US"/>
      </w:rPr>
    </w:pPr>
    <w:r>
      <w:rPr>
        <w:lang w:val="en-US"/>
      </w:rPr>
      <w:t>By: Version Venture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6DF5" w:rsidRDefault="00436D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030B"/>
    <w:multiLevelType w:val="multilevel"/>
    <w:tmpl w:val="C42A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614B9"/>
    <w:multiLevelType w:val="multilevel"/>
    <w:tmpl w:val="58F6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D41F7"/>
    <w:multiLevelType w:val="multilevel"/>
    <w:tmpl w:val="B7FC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32D71"/>
    <w:multiLevelType w:val="multilevel"/>
    <w:tmpl w:val="ED74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DB7200"/>
    <w:multiLevelType w:val="multilevel"/>
    <w:tmpl w:val="792A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471706">
    <w:abstractNumId w:val="3"/>
  </w:num>
  <w:num w:numId="2" w16cid:durableId="1241014805">
    <w:abstractNumId w:val="2"/>
  </w:num>
  <w:num w:numId="3" w16cid:durableId="798568133">
    <w:abstractNumId w:val="1"/>
  </w:num>
  <w:num w:numId="4" w16cid:durableId="637612210">
    <w:abstractNumId w:val="0"/>
  </w:num>
  <w:num w:numId="5" w16cid:durableId="1832672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F5"/>
    <w:rsid w:val="00436DF5"/>
    <w:rsid w:val="00523141"/>
    <w:rsid w:val="00991472"/>
    <w:rsid w:val="00A0128D"/>
    <w:rsid w:val="00DD072E"/>
    <w:rsid w:val="00DD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DC868"/>
  <w15:chartTrackingRefBased/>
  <w15:docId w15:val="{848F5C11-E44F-4333-9307-0CACB204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36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36DF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36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36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DF5"/>
  </w:style>
  <w:style w:type="paragraph" w:styleId="Footer">
    <w:name w:val="footer"/>
    <w:basedOn w:val="Normal"/>
    <w:link w:val="FooterChar"/>
    <w:uiPriority w:val="99"/>
    <w:unhideWhenUsed/>
    <w:rsid w:val="00436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DF5"/>
  </w:style>
  <w:style w:type="character" w:customStyle="1" w:styleId="Heading2Char">
    <w:name w:val="Heading 2 Char"/>
    <w:basedOn w:val="DefaultParagraphFont"/>
    <w:link w:val="Heading2"/>
    <w:uiPriority w:val="9"/>
    <w:rsid w:val="00436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D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6D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6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</cp:lastModifiedBy>
  <cp:revision>3</cp:revision>
  <dcterms:created xsi:type="dcterms:W3CDTF">2024-07-07T15:00:00Z</dcterms:created>
  <dcterms:modified xsi:type="dcterms:W3CDTF">2024-07-07T15:16:00Z</dcterms:modified>
</cp:coreProperties>
</file>